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98AFD92" w:rsidR="00811C48" w:rsidRPr="001E7ABE" w:rsidRDefault="00733D2D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2B69" w14:textId="77777777" w:rsidR="00431D4F" w:rsidRDefault="00431D4F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31D4F">
              <w:rPr>
                <w:rFonts w:ascii="Arial Narrow" w:hAnsi="Arial Narrow" w:cs="Tahoma"/>
                <w:sz w:val="36"/>
              </w:rPr>
              <w:t xml:space="preserve">COMP6176 | COMP6232 </w:t>
            </w:r>
          </w:p>
          <w:p w14:paraId="36656A16" w14:textId="10F68197" w:rsidR="003B45A3" w:rsidRPr="00876A58" w:rsidRDefault="003B45A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B45A3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51C7D26" w:rsidR="00F80742" w:rsidRPr="00DF718C" w:rsidRDefault="003B45A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116911B" w:rsidR="000732DF" w:rsidRPr="0036420F" w:rsidRDefault="00503F8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03F86">
              <w:rPr>
                <w:rFonts w:ascii="Arial" w:hAnsi="Arial" w:cs="Arial"/>
                <w:b/>
                <w:sz w:val="20"/>
              </w:rPr>
              <w:t>E212-COMP6176-FN10-00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04F85D7" w:rsidR="00535DA7" w:rsidRPr="003B45A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3B45A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B45A3" w:rsidRPr="003B45A3">
              <w:rPr>
                <w:rFonts w:ascii="Arial" w:hAnsi="Arial" w:cs="Arial"/>
                <w:bCs/>
                <w:i/>
                <w:sz w:val="18"/>
                <w:szCs w:val="18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B45A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3B45A3" w:rsidRDefault="00643F75" w:rsidP="005B66A9">
      <w:r w:rsidRPr="00876A58">
        <w:rPr>
          <w:lang w:val="id-ID"/>
        </w:rPr>
        <w:tab/>
      </w:r>
    </w:p>
    <w:p w14:paraId="47A8880D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7782C9F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5497B1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704C4986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D8CEC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5203FB4C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DCC69F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260A6DB8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91FF3D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59DABB06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745C44D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A887FC3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19A21C0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10D884A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F322192" w14:textId="77777777" w:rsidR="00733D2D" w:rsidRDefault="00733D2D" w:rsidP="00733D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3EE210" w14:textId="77777777" w:rsidR="00733D2D" w:rsidRDefault="00733D2D" w:rsidP="00733D2D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4736724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A48960F" w14:textId="77777777" w:rsidR="00733D2D" w:rsidRDefault="00733D2D" w:rsidP="00733D2D">
      <w:pPr>
        <w:spacing w:line="360" w:lineRule="auto"/>
        <w:ind w:left="360" w:hanging="360"/>
      </w:pPr>
    </w:p>
    <w:p w14:paraId="4DB1B05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4C5D870" w14:textId="77777777" w:rsidR="00733D2D" w:rsidRDefault="00733D2D" w:rsidP="00733D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250CFF54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EAC0DA8" w14:textId="77777777" w:rsidR="00733D2D" w:rsidRDefault="00733D2D" w:rsidP="00733D2D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2994E59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0377EC8" w14:textId="77777777" w:rsidR="00733D2D" w:rsidRDefault="00733D2D" w:rsidP="00733D2D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C07A4B5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C469CBA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4BF777D7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33D2D" w14:paraId="1AB7E879" w14:textId="77777777" w:rsidTr="00733D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D5F00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Tugas Mandiri</w:t>
            </w:r>
          </w:p>
          <w:p w14:paraId="4EF2726B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C509B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Proyek</w:t>
            </w:r>
          </w:p>
          <w:p w14:paraId="474D2D10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6A815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3E2B35B3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0EB54060" w14:textId="77777777" w:rsidTr="00733D2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38A2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6E0C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C257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-</w:t>
            </w:r>
          </w:p>
        </w:tc>
      </w:tr>
    </w:tbl>
    <w:p w14:paraId="5A736243" w14:textId="77777777" w:rsidR="00733D2D" w:rsidRDefault="00733D2D" w:rsidP="00733D2D">
      <w:pPr>
        <w:spacing w:after="200" w:line="276" w:lineRule="auto"/>
        <w:rPr>
          <w:lang w:val="id-ID"/>
        </w:rPr>
      </w:pPr>
    </w:p>
    <w:p w14:paraId="178D97CF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E059028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33D2D" w14:paraId="503C8C73" w14:textId="77777777" w:rsidTr="00733D2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0B9A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6661C7D8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733D2D" w14:paraId="1C96EE37" w14:textId="77777777" w:rsidTr="00733D2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CD6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Adobe Photoshop CC 2020</w:t>
            </w:r>
          </w:p>
          <w:p w14:paraId="298B3159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Visual Studio Code</w:t>
            </w:r>
          </w:p>
          <w:p w14:paraId="5BF0E9C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jQuery 3.5.1</w:t>
            </w:r>
          </w:p>
          <w:p w14:paraId="2E6CBCE2" w14:textId="4444D427" w:rsidR="00733D2D" w:rsidRDefault="003B45A3" w:rsidP="003B45A3">
            <w:pPr>
              <w:rPr>
                <w:bCs/>
                <w:highlight w:val="yellow"/>
                <w:lang w:eastAsia="en-US"/>
              </w:rPr>
            </w:pPr>
            <w:r>
              <w:rPr>
                <w:color w:val="000000"/>
                <w:lang w:val="id-ID" w:eastAsia="en-US"/>
              </w:rPr>
              <w:t>Firefox / Chrome</w:t>
            </w:r>
          </w:p>
        </w:tc>
      </w:tr>
    </w:tbl>
    <w:p w14:paraId="653D6BBA" w14:textId="1D98E839" w:rsidR="00733D2D" w:rsidRDefault="00733D2D" w:rsidP="00733D2D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tugas mandiri </w:t>
      </w:r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 proyek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005A9DCF" w14:textId="385E2E3F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</w:t>
      </w:r>
      <w:r w:rsidRPr="003B45A3">
        <w:rPr>
          <w:rStyle w:val="longtext"/>
          <w:i/>
          <w:iCs/>
          <w:sz w:val="18"/>
          <w:szCs w:val="18"/>
        </w:rPr>
        <w:t xml:space="preserve">should be included in assignment </w:t>
      </w:r>
      <w:r w:rsidR="003B45A3" w:rsidRPr="003B45A3">
        <w:rPr>
          <w:rStyle w:val="longtext"/>
          <w:i/>
          <w:iCs/>
          <w:sz w:val="18"/>
          <w:szCs w:val="18"/>
        </w:rPr>
        <w:t>and project</w:t>
      </w:r>
      <w:r w:rsidRPr="003B45A3">
        <w:rPr>
          <w:rStyle w:val="longtext"/>
          <w:i/>
          <w:iCs/>
          <w:sz w:val="18"/>
          <w:szCs w:val="18"/>
        </w:rPr>
        <w:t xml:space="preserve"> collection for this subject are described as follows</w:t>
      </w:r>
      <w:r>
        <w:rPr>
          <w:rStyle w:val="longtext"/>
          <w:i/>
          <w:iCs/>
          <w:sz w:val="18"/>
          <w:szCs w:val="18"/>
        </w:rPr>
        <w:t xml:space="preserve">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33D2D" w14:paraId="70F13E54" w14:textId="77777777" w:rsidTr="00733D2D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4BC82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Tugas Mandiri</w:t>
            </w:r>
          </w:p>
          <w:p w14:paraId="46A08472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5DAA4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Proyek</w:t>
            </w:r>
          </w:p>
          <w:p w14:paraId="56A17528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8667C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2206C8D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3DA49751" w14:textId="77777777" w:rsidTr="00733D2D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05F0" w14:textId="790CF2B2" w:rsidR="00733D2D" w:rsidRDefault="003B45A3">
            <w:pPr>
              <w:rPr>
                <w:bCs/>
                <w:lang w:eastAsia="en-US"/>
              </w:rPr>
            </w:pPr>
            <w:r>
              <w:t>PSD, HTML, CSS,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DB7E8" w14:textId="3A228F05" w:rsidR="00733D2D" w:rsidRDefault="003B45A3">
            <w:pPr>
              <w:rPr>
                <w:bCs/>
                <w:lang w:eastAsia="en-US"/>
              </w:rPr>
            </w:pPr>
            <w:r>
              <w:t>PSD, HTML, CSS, JS,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1286" w14:textId="4ED97947" w:rsidR="00733D2D" w:rsidRDefault="003B45A3" w:rsidP="003B45A3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21CC4B78" w14:textId="77777777" w:rsidR="005B66A9" w:rsidRPr="00733D2D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14:paraId="572A3464" w14:textId="77777777" w:rsidR="003B45A3" w:rsidRDefault="003B45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0E2C84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0CB527B" w14:textId="77777777" w:rsidR="002F794C" w:rsidRDefault="002F794C" w:rsidP="002F794C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Caffein Line</w:t>
      </w:r>
    </w:p>
    <w:p w14:paraId="73282B8C" w14:textId="4457CB5D" w:rsidR="002F794C" w:rsidRDefault="002F794C" w:rsidP="002F794C">
      <w:pPr>
        <w:spacing w:line="360" w:lineRule="auto"/>
        <w:ind w:firstLine="720"/>
        <w:jc w:val="both"/>
      </w:pPr>
      <w:r w:rsidRPr="00C815B0">
        <w:rPr>
          <w:b/>
        </w:rPr>
        <w:t>Caffein Line</w:t>
      </w:r>
      <w:r>
        <w:t xml:space="preserve"> is an online café created for people who want to enjoy coffees, tea, and other desserts from their home. Currently, we are focusing our delivery area </w:t>
      </w:r>
      <w:r w:rsidR="000A0E63">
        <w:t>on</w:t>
      </w:r>
      <w:r>
        <w:t xml:space="preserve"> Indonesia. We provide the best quality of ingredients and make sure everything is kept well and fresh. We plan to make our menu can be ordered easily from our website.</w:t>
      </w:r>
    </w:p>
    <w:p w14:paraId="671B8528" w14:textId="77777777" w:rsidR="002F794C" w:rsidRDefault="002F794C" w:rsidP="002F794C">
      <w:pPr>
        <w:spacing w:line="360" w:lineRule="auto"/>
        <w:ind w:firstLine="720"/>
        <w:jc w:val="both"/>
      </w:pPr>
      <w:r>
        <w:t xml:space="preserve">For starters, </w:t>
      </w:r>
      <w:r w:rsidRPr="00C815B0">
        <w:rPr>
          <w:bCs/>
        </w:rPr>
        <w:t>Caffein Line</w:t>
      </w:r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website</w:t>
      </w:r>
      <w:r>
        <w:t xml:space="preserve"> that represents </w:t>
      </w:r>
      <w:r w:rsidRPr="00C815B0">
        <w:rPr>
          <w:bCs/>
        </w:rPr>
        <w:t>Caffein Line’s</w:t>
      </w:r>
      <w:r>
        <w:t xml:space="preserve"> image with the purpose for customer can easily order their menu. </w:t>
      </w:r>
      <w:r w:rsidRPr="00C815B0">
        <w:rPr>
          <w:bCs/>
        </w:rPr>
        <w:t>Caffein Line</w:t>
      </w:r>
      <w:r>
        <w:t xml:space="preserve"> entrust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website</w:t>
      </w:r>
      <w:r>
        <w:t xml:space="preserve">. </w:t>
      </w:r>
    </w:p>
    <w:p w14:paraId="160B85B2" w14:textId="77777777" w:rsidR="00646F01" w:rsidRDefault="00646F01" w:rsidP="002F794C">
      <w:pPr>
        <w:spacing w:line="360" w:lineRule="auto"/>
        <w:jc w:val="both"/>
      </w:pPr>
    </w:p>
    <w:p w14:paraId="25D02D91" w14:textId="1E78A981" w:rsidR="002F794C" w:rsidRDefault="002F794C" w:rsidP="002F794C">
      <w:pPr>
        <w:spacing w:line="360" w:lineRule="auto"/>
        <w:jc w:val="both"/>
      </w:pPr>
      <w:r>
        <w:t xml:space="preserve">The requirements from </w:t>
      </w:r>
      <w:r w:rsidRPr="00C815B0">
        <w:rPr>
          <w:bCs/>
        </w:rPr>
        <w:t>Caffein Line</w:t>
      </w:r>
      <w:r>
        <w:t xml:space="preserve"> are described below:</w:t>
      </w:r>
    </w:p>
    <w:p w14:paraId="3E70EBF1" w14:textId="34990C95" w:rsidR="002F794C" w:rsidRDefault="002F794C" w:rsidP="002F794C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C815B0">
        <w:rPr>
          <w:bCs/>
        </w:rPr>
        <w:t>Caffein Line</w:t>
      </w:r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professional </w:t>
      </w:r>
      <w:r>
        <w:t>and</w:t>
      </w:r>
      <w:r>
        <w:rPr>
          <w:b/>
        </w:rPr>
        <w:t xml:space="preserve"> cultural</w:t>
      </w:r>
      <w:r>
        <w:t xml:space="preserve"> principles.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</w:t>
      </w:r>
      <w:r w:rsidR="00C815B0">
        <w:rPr>
          <w:b/>
        </w:rPr>
        <w:t>20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AD40FA6" w14:textId="77777777" w:rsidR="00646F01" w:rsidRPr="00646F01" w:rsidRDefault="00646F01" w:rsidP="00646F01">
      <w:pPr>
        <w:pStyle w:val="ListParagraph"/>
        <w:spacing w:line="360" w:lineRule="auto"/>
        <w:ind w:left="284"/>
        <w:jc w:val="both"/>
      </w:pPr>
    </w:p>
    <w:p w14:paraId="0D185558" w14:textId="5314AA3F" w:rsidR="002F794C" w:rsidRDefault="002F794C" w:rsidP="002F794C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C815B0">
        <w:rPr>
          <w:bCs/>
        </w:rPr>
        <w:t>Caffein Line</w:t>
      </w:r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</w:t>
      </w:r>
      <w:r w:rsidR="00C815B0">
        <w:rPr>
          <w:b/>
        </w:rPr>
        <w:t>20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2137FEA7" w14:textId="77777777" w:rsidR="00646F01" w:rsidRPr="00646F01" w:rsidRDefault="00646F01" w:rsidP="00646F01">
      <w:pPr>
        <w:pStyle w:val="ListParagraph"/>
        <w:spacing w:line="360" w:lineRule="auto"/>
        <w:ind w:left="284"/>
        <w:jc w:val="both"/>
      </w:pPr>
    </w:p>
    <w:p w14:paraId="798ECDCF" w14:textId="14692834" w:rsidR="002F794C" w:rsidRDefault="002F794C" w:rsidP="002F794C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C815B0">
        <w:rPr>
          <w:bCs/>
        </w:rPr>
        <w:t>Caffein Line</w:t>
      </w:r>
      <w:r>
        <w:t xml:space="preserve"> wants its company website to provide </w:t>
      </w:r>
      <w:r>
        <w:rPr>
          <w:b/>
        </w:rPr>
        <w:t>information</w:t>
      </w:r>
      <w:r>
        <w:t xml:space="preserve"> that their delivery fee is free regardless of any minimum transaction on </w:t>
      </w:r>
      <w:r>
        <w:rPr>
          <w:b/>
        </w:rPr>
        <w:t>every page of the website.</w:t>
      </w:r>
    </w:p>
    <w:p w14:paraId="7F5257F0" w14:textId="77777777" w:rsidR="00646F01" w:rsidRPr="00646F01" w:rsidRDefault="00646F01" w:rsidP="00646F01">
      <w:pPr>
        <w:pStyle w:val="ListParagraph"/>
        <w:spacing w:line="360" w:lineRule="auto"/>
        <w:ind w:left="284"/>
        <w:jc w:val="both"/>
      </w:pPr>
    </w:p>
    <w:p w14:paraId="767A6AEB" w14:textId="7C310323" w:rsidR="002F794C" w:rsidRDefault="002F794C" w:rsidP="002F794C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C815B0">
        <w:rPr>
          <w:bCs/>
        </w:rPr>
        <w:t>Caffein</w:t>
      </w:r>
      <w:r>
        <w:rPr>
          <w:b/>
        </w:rPr>
        <w:t xml:space="preserve"> </w:t>
      </w:r>
      <w:r w:rsidRPr="00C815B0">
        <w:rPr>
          <w:bCs/>
        </w:rPr>
        <w:t>Line</w:t>
      </w:r>
      <w:r>
        <w:t xml:space="preserve"> wants you to build the website attractive, appealing and fully functional, </w:t>
      </w:r>
      <w:r w:rsidR="00C815B0">
        <w:t>and</w:t>
      </w:r>
      <w:r>
        <w:t xml:space="preserve">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>5 kinds of CSS property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screen.</w:t>
      </w:r>
      <w:r>
        <w:rPr>
          <w:b/>
        </w:rPr>
        <w:t xml:space="preserve"> </w:t>
      </w:r>
    </w:p>
    <w:p w14:paraId="69B06C3F" w14:textId="77777777" w:rsidR="00646F01" w:rsidRDefault="00646F01" w:rsidP="00646F01">
      <w:pPr>
        <w:pStyle w:val="ListParagraph"/>
        <w:spacing w:line="360" w:lineRule="auto"/>
        <w:ind w:left="284"/>
        <w:jc w:val="both"/>
      </w:pPr>
    </w:p>
    <w:p w14:paraId="15D3C1D1" w14:textId="77BF20FA" w:rsidR="00646F01" w:rsidRDefault="00646F01" w:rsidP="00646F01">
      <w:pPr>
        <w:pStyle w:val="ListParagraph"/>
        <w:spacing w:line="360" w:lineRule="auto"/>
        <w:ind w:left="284"/>
        <w:jc w:val="both"/>
      </w:pPr>
    </w:p>
    <w:p w14:paraId="7A60FD8B" w14:textId="75EBBEE5" w:rsidR="00646F01" w:rsidRDefault="00646F01" w:rsidP="00646F01">
      <w:pPr>
        <w:pStyle w:val="ListParagraph"/>
        <w:spacing w:line="360" w:lineRule="auto"/>
        <w:ind w:left="284"/>
        <w:jc w:val="both"/>
      </w:pPr>
    </w:p>
    <w:p w14:paraId="70074BB4" w14:textId="62F0239C" w:rsidR="00646F01" w:rsidRDefault="00646F01" w:rsidP="00646F01">
      <w:pPr>
        <w:pStyle w:val="ListParagraph"/>
        <w:spacing w:line="360" w:lineRule="auto"/>
        <w:ind w:left="284"/>
        <w:jc w:val="both"/>
      </w:pPr>
    </w:p>
    <w:p w14:paraId="3193152E" w14:textId="77777777" w:rsidR="00646F01" w:rsidRDefault="00646F01" w:rsidP="00646F01">
      <w:pPr>
        <w:pStyle w:val="ListParagraph"/>
        <w:spacing w:line="360" w:lineRule="auto"/>
        <w:ind w:left="284"/>
        <w:jc w:val="both"/>
      </w:pPr>
    </w:p>
    <w:p w14:paraId="5164A8CA" w14:textId="3035AA51" w:rsidR="002F794C" w:rsidRDefault="002F794C" w:rsidP="002F794C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Menu Beverages</w:t>
      </w:r>
      <w:r>
        <w:t xml:space="preserve">, </w:t>
      </w:r>
      <w:r>
        <w:rPr>
          <w:b/>
        </w:rPr>
        <w:t>Menu Desserts</w:t>
      </w:r>
      <w:r>
        <w:t xml:space="preserve">, </w:t>
      </w:r>
      <w:r>
        <w:rPr>
          <w:b/>
        </w:rPr>
        <w:t>Contact Us</w:t>
      </w:r>
      <w:r>
        <w:t xml:space="preserve">, </w:t>
      </w:r>
      <w:r>
        <w:rPr>
          <w:b/>
        </w:rPr>
        <w:t>Payment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1DAC2B1F" w14:textId="77777777" w:rsidR="002F794C" w:rsidRDefault="002F794C" w:rsidP="002F794C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70FF00A7" w14:textId="0C0FA504" w:rsidR="002F794C" w:rsidRDefault="002F794C" w:rsidP="002F794C">
      <w:pPr>
        <w:pStyle w:val="ListParagraph"/>
        <w:spacing w:line="360" w:lineRule="auto"/>
        <w:ind w:left="567" w:firstLine="283"/>
        <w:jc w:val="both"/>
      </w:pPr>
      <w:r w:rsidRPr="00C815B0">
        <w:rPr>
          <w:bCs/>
        </w:rPr>
        <w:t>Caffein Line</w:t>
      </w:r>
      <w:r>
        <w:t xml:space="preserve"> wants this page to show the </w:t>
      </w:r>
      <w:r>
        <w:rPr>
          <w:b/>
        </w:rPr>
        <w:t xml:space="preserve">about </w:t>
      </w:r>
      <w:r w:rsidRPr="00C815B0">
        <w:rPr>
          <w:bCs/>
        </w:rPr>
        <w:t>Caffein Line</w:t>
      </w:r>
      <w:r>
        <w:t xml:space="preserve"> and </w:t>
      </w:r>
      <w:r>
        <w:rPr>
          <w:b/>
        </w:rPr>
        <w:t>reason to order with us</w:t>
      </w:r>
      <w:r>
        <w:t xml:space="preserve"> for the customer. </w:t>
      </w:r>
      <w:r w:rsidRPr="00C815B0">
        <w:rPr>
          <w:bCs/>
        </w:rPr>
        <w:t>Caffein Line</w:t>
      </w:r>
      <w:r>
        <w:t xml:space="preserve"> also wants to have an </w:t>
      </w:r>
      <w:r>
        <w:rPr>
          <w:b/>
        </w:rPr>
        <w:t>image-slider</w:t>
      </w:r>
      <w:r>
        <w:t xml:space="preserve"> using </w:t>
      </w:r>
      <w:r>
        <w:rPr>
          <w:b/>
        </w:rPr>
        <w:t xml:space="preserve">JQuery animation </w:t>
      </w:r>
      <w:r>
        <w:rPr>
          <w:bCs/>
        </w:rPr>
        <w:t>effect</w:t>
      </w:r>
      <w:r>
        <w:t xml:space="preserve"> on this page to show the latest </w:t>
      </w:r>
      <w:r>
        <w:rPr>
          <w:b/>
        </w:rPr>
        <w:t>events</w:t>
      </w:r>
      <w:r>
        <w:t xml:space="preserve">, </w:t>
      </w:r>
      <w:r w:rsidR="00C815B0">
        <w:rPr>
          <w:b/>
        </w:rPr>
        <w:t>promotions,</w:t>
      </w:r>
      <w:r>
        <w:t xml:space="preserve"> or </w:t>
      </w:r>
      <w:r>
        <w:rPr>
          <w:b/>
        </w:rPr>
        <w:t>news</w:t>
      </w:r>
      <w:r>
        <w:t>.</w:t>
      </w:r>
    </w:p>
    <w:p w14:paraId="01C8EFF2" w14:textId="77777777" w:rsidR="002F794C" w:rsidRDefault="002F794C" w:rsidP="002F794C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Menu Beverages</w:t>
      </w:r>
    </w:p>
    <w:p w14:paraId="14A9D256" w14:textId="77777777" w:rsidR="002F794C" w:rsidRDefault="002F794C" w:rsidP="002F794C">
      <w:pPr>
        <w:pStyle w:val="ListParagraph"/>
        <w:spacing w:line="360" w:lineRule="auto"/>
        <w:ind w:left="284" w:firstLine="283"/>
        <w:jc w:val="both"/>
      </w:pPr>
      <w:r>
        <w:t xml:space="preserve">This page shows the Beverages menu. </w:t>
      </w:r>
      <w:r w:rsidRPr="00C815B0">
        <w:t>Caffein Line</w:t>
      </w:r>
      <w:r>
        <w:t xml:space="preserve"> wants the beverages menu to be categorized according to the type of the beverages. Currently, </w:t>
      </w:r>
      <w:r w:rsidRPr="00C815B0">
        <w:t>Caffein Line</w:t>
      </w:r>
      <w:r>
        <w:t xml:space="preserve"> has two categories, </w:t>
      </w:r>
      <w:r>
        <w:rPr>
          <w:b/>
          <w:bCs/>
        </w:rPr>
        <w:t>Coffee</w:t>
      </w:r>
      <w:r>
        <w:t xml:space="preserve"> and </w:t>
      </w:r>
      <w:r>
        <w:rPr>
          <w:b/>
          <w:bCs/>
        </w:rPr>
        <w:t>Tea</w:t>
      </w:r>
      <w:r>
        <w:t>.</w:t>
      </w:r>
    </w:p>
    <w:p w14:paraId="51F6E24B" w14:textId="77777777" w:rsidR="002F794C" w:rsidRDefault="002F794C" w:rsidP="002F794C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Menu Desserts</w:t>
      </w:r>
    </w:p>
    <w:p w14:paraId="075438CE" w14:textId="77777777" w:rsidR="002F794C" w:rsidRDefault="002F794C" w:rsidP="002F794C">
      <w:pPr>
        <w:pStyle w:val="ListParagraph"/>
        <w:spacing w:line="360" w:lineRule="auto"/>
        <w:ind w:left="284" w:firstLine="283"/>
        <w:jc w:val="both"/>
      </w:pPr>
      <w:r>
        <w:t xml:space="preserve">This page shows the Desserts menu. </w:t>
      </w:r>
      <w:r w:rsidRPr="00C815B0">
        <w:t>Caffein Line</w:t>
      </w:r>
      <w:r>
        <w:t xml:space="preserve"> wants the desserts menu to be categorized according to the type of the beverages.</w:t>
      </w:r>
    </w:p>
    <w:p w14:paraId="4513FD58" w14:textId="77777777" w:rsidR="002F794C" w:rsidRDefault="002F794C" w:rsidP="002F794C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Contact Us</w:t>
      </w:r>
    </w:p>
    <w:p w14:paraId="2AEAEFE3" w14:textId="7F2DD517" w:rsidR="002F794C" w:rsidRDefault="002F794C" w:rsidP="002F794C">
      <w:pPr>
        <w:pStyle w:val="ListParagraph"/>
        <w:spacing w:line="360" w:lineRule="auto"/>
        <w:ind w:left="567" w:firstLine="283"/>
        <w:jc w:val="both"/>
      </w:pPr>
      <w:r>
        <w:t xml:space="preserve">This page provides a </w:t>
      </w:r>
      <w:r>
        <w:rPr>
          <w:b/>
        </w:rPr>
        <w:t>Contact Us</w:t>
      </w:r>
      <w:r>
        <w:t xml:space="preserve"> menu for the customer. Customer needs to submit some information such as </w:t>
      </w:r>
      <w:r>
        <w:rPr>
          <w:b/>
        </w:rPr>
        <w:t xml:space="preserve">name, email, </w:t>
      </w:r>
      <w:r>
        <w:rPr>
          <w:bCs/>
        </w:rPr>
        <w:t xml:space="preserve">and </w:t>
      </w:r>
      <w:r>
        <w:rPr>
          <w:b/>
        </w:rPr>
        <w:t>message</w:t>
      </w:r>
      <w:r>
        <w:t xml:space="preserve">. You are also asked to create this form with </w:t>
      </w:r>
      <w:r w:rsidR="00C815B0">
        <w:rPr>
          <w:b/>
          <w:bCs/>
        </w:rPr>
        <w:t>validations</w:t>
      </w:r>
      <w:r>
        <w:t xml:space="preserve">. For validation, you must create it using </w:t>
      </w:r>
      <w:r>
        <w:rPr>
          <w:b/>
        </w:rPr>
        <w:t>JavaScript</w:t>
      </w:r>
      <w:r w:rsidR="00A423E6">
        <w:rPr>
          <w:b/>
        </w:rPr>
        <w:t xml:space="preserve"> or JQuery</w:t>
      </w:r>
      <w:r>
        <w:rPr>
          <w:b/>
        </w:rPr>
        <w:t xml:space="preserve"> </w:t>
      </w:r>
      <w:r>
        <w:t xml:space="preserve">and </w:t>
      </w:r>
      <w:r w:rsidR="00C815B0" w:rsidRPr="00C815B0">
        <w:rPr>
          <w:bCs/>
        </w:rPr>
        <w:t>you</w:t>
      </w:r>
      <w:r w:rsidR="00C815B0">
        <w:rPr>
          <w:bCs/>
        </w:rPr>
        <w:t xml:space="preserve"> are </w:t>
      </w:r>
      <w:r w:rsidR="00C815B0" w:rsidRPr="00C815B0">
        <w:rPr>
          <w:b/>
        </w:rPr>
        <w:t>not permitted</w:t>
      </w:r>
      <w:r>
        <w:rPr>
          <w:b/>
        </w:rPr>
        <w:t xml:space="preserve"> </w:t>
      </w:r>
      <w:r w:rsidR="00C815B0" w:rsidRPr="00C815B0">
        <w:rPr>
          <w:bCs/>
        </w:rPr>
        <w:t xml:space="preserve">to </w:t>
      </w:r>
      <w:r w:rsidRPr="00C815B0">
        <w:rPr>
          <w:bCs/>
        </w:rPr>
        <w:t>use</w:t>
      </w:r>
      <w:r>
        <w:rPr>
          <w:b/>
        </w:rPr>
        <w:t xml:space="preserve"> regular expression</w:t>
      </w:r>
      <w:r>
        <w:t>.</w:t>
      </w:r>
    </w:p>
    <w:p w14:paraId="1201A5EB" w14:textId="77777777" w:rsidR="002F794C" w:rsidRDefault="002F794C" w:rsidP="002F794C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Payment</w:t>
      </w:r>
    </w:p>
    <w:p w14:paraId="6446E2AA" w14:textId="49B424B6" w:rsidR="002F794C" w:rsidRDefault="002F794C" w:rsidP="002F794C">
      <w:pPr>
        <w:pStyle w:val="ListParagraph"/>
        <w:spacing w:line="360" w:lineRule="auto"/>
        <w:ind w:left="567" w:firstLine="283"/>
        <w:jc w:val="both"/>
      </w:pPr>
      <w:r>
        <w:t xml:space="preserve">This page provides a </w:t>
      </w:r>
      <w:r>
        <w:rPr>
          <w:b/>
        </w:rPr>
        <w:t>Payment</w:t>
      </w:r>
      <w:r>
        <w:t xml:space="preserve"> page for the customer. Customer needs to submit some personal information such as </w:t>
      </w:r>
      <w:r>
        <w:rPr>
          <w:b/>
        </w:rPr>
        <w:t xml:space="preserve">name, email, city, address, payment method (visa or paypal), </w:t>
      </w:r>
      <w:r>
        <w:t xml:space="preserve">and </w:t>
      </w:r>
      <w:r>
        <w:rPr>
          <w:b/>
        </w:rPr>
        <w:t>must agree with terms and conditions</w:t>
      </w:r>
      <w:r>
        <w:t xml:space="preserve">. For </w:t>
      </w:r>
      <w:r>
        <w:rPr>
          <w:b/>
          <w:bCs/>
        </w:rPr>
        <w:t>payment method</w:t>
      </w:r>
      <w:r>
        <w:t xml:space="preserve">, if customer choose </w:t>
      </w:r>
      <w:r>
        <w:rPr>
          <w:b/>
          <w:bCs/>
        </w:rPr>
        <w:t>visa</w:t>
      </w:r>
      <w:r>
        <w:t xml:space="preserve">, ask customer to input </w:t>
      </w:r>
      <w:r>
        <w:rPr>
          <w:b/>
          <w:bCs/>
        </w:rPr>
        <w:t xml:space="preserve">card number, validity (MM/YY), </w:t>
      </w:r>
      <w:r>
        <w:t>and</w:t>
      </w:r>
      <w:r>
        <w:rPr>
          <w:b/>
          <w:bCs/>
        </w:rPr>
        <w:t xml:space="preserve"> CVV number</w:t>
      </w:r>
      <w:r>
        <w:t>.</w:t>
      </w:r>
      <w:r>
        <w:rPr>
          <w:b/>
          <w:bCs/>
        </w:rPr>
        <w:t xml:space="preserve"> </w:t>
      </w:r>
      <w:r w:rsidR="00C815B0">
        <w:t>Overall, you are</w:t>
      </w:r>
      <w:r>
        <w:t xml:space="preserve"> asked to create </w:t>
      </w:r>
      <w:r w:rsidR="00C815B0" w:rsidRPr="00C815B0">
        <w:rPr>
          <w:b/>
          <w:bCs/>
        </w:rPr>
        <w:t>at least</w:t>
      </w:r>
      <w:r w:rsidR="00C815B0">
        <w:t xml:space="preserve">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</w:t>
      </w:r>
      <w:r w:rsidR="00C815B0">
        <w:t xml:space="preserve">For validation, you must create it using </w:t>
      </w:r>
      <w:r w:rsidR="00C815B0">
        <w:rPr>
          <w:b/>
        </w:rPr>
        <w:t>JavaScript</w:t>
      </w:r>
      <w:r w:rsidR="00A423E6">
        <w:rPr>
          <w:b/>
        </w:rPr>
        <w:t xml:space="preserve"> or JQuery</w:t>
      </w:r>
      <w:r w:rsidR="00C815B0">
        <w:rPr>
          <w:b/>
        </w:rPr>
        <w:t xml:space="preserve"> </w:t>
      </w:r>
      <w:r w:rsidR="00C815B0">
        <w:t xml:space="preserve">and </w:t>
      </w:r>
      <w:r w:rsidR="00C815B0" w:rsidRPr="00C815B0">
        <w:rPr>
          <w:bCs/>
        </w:rPr>
        <w:t>you</w:t>
      </w:r>
      <w:r w:rsidR="00C815B0">
        <w:rPr>
          <w:bCs/>
        </w:rPr>
        <w:t xml:space="preserve"> are </w:t>
      </w:r>
      <w:r w:rsidR="00C815B0" w:rsidRPr="00C815B0">
        <w:rPr>
          <w:b/>
        </w:rPr>
        <w:t>not permitted</w:t>
      </w:r>
      <w:r w:rsidR="00C815B0">
        <w:rPr>
          <w:b/>
        </w:rPr>
        <w:t xml:space="preserve"> </w:t>
      </w:r>
      <w:r w:rsidR="00C815B0" w:rsidRPr="00C815B0">
        <w:rPr>
          <w:bCs/>
        </w:rPr>
        <w:t>to use</w:t>
      </w:r>
      <w:r w:rsidR="00C815B0">
        <w:rPr>
          <w:b/>
        </w:rPr>
        <w:t xml:space="preserve"> regular expression</w:t>
      </w:r>
      <w:r w:rsidR="00C815B0">
        <w:t>.</w:t>
      </w:r>
    </w:p>
    <w:p w14:paraId="0E7279BD" w14:textId="77777777" w:rsidR="002F794C" w:rsidRDefault="002F794C" w:rsidP="002F794C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8B5034D" w14:textId="77777777" w:rsidR="002F794C" w:rsidRDefault="002F794C" w:rsidP="002F794C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334C914B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1B6EA870" w14:textId="63CFB906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CC 20</w:t>
      </w:r>
      <w:r w:rsidR="00C815B0">
        <w:rPr>
          <w:b/>
        </w:rPr>
        <w:t>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7F40A162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6D7C1E7D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4DAAA535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2690CF93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1C7814C5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C17F4A" w14:textId="5B77532B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 w:rsidR="00C815B0"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0BBE8A4A" w14:textId="77777777" w:rsidR="00C815B0" w:rsidRDefault="00C815B0" w:rsidP="00C815B0">
      <w:pPr>
        <w:spacing w:line="360" w:lineRule="auto"/>
        <w:jc w:val="both"/>
      </w:pPr>
    </w:p>
    <w:p w14:paraId="2B3D1CCA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6286423B" w14:textId="77777777" w:rsidR="002F794C" w:rsidRDefault="002F794C" w:rsidP="002F794C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DC6A362" w14:textId="77777777" w:rsidR="002F794C" w:rsidRDefault="002F794C" w:rsidP="002F794C">
      <w:pPr>
        <w:spacing w:line="360" w:lineRule="auto"/>
        <w:jc w:val="both"/>
      </w:pPr>
    </w:p>
    <w:p w14:paraId="5876B2F4" w14:textId="77777777" w:rsidR="002F794C" w:rsidRDefault="002F794C" w:rsidP="002F794C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CBC1800" w14:textId="77777777" w:rsidR="002F794C" w:rsidRDefault="002F794C" w:rsidP="002F794C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(*.psd).</w:t>
      </w:r>
    </w:p>
    <w:p w14:paraId="36F19E47" w14:textId="77777777" w:rsidR="002F794C" w:rsidRDefault="002F794C" w:rsidP="002F794C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(*.psd).</w:t>
      </w:r>
    </w:p>
    <w:p w14:paraId="6E51E14F" w14:textId="77777777" w:rsidR="002F794C" w:rsidRDefault="002F794C" w:rsidP="002F794C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*.css, *.js).</w:t>
      </w:r>
    </w:p>
    <w:p w14:paraId="563D7388" w14:textId="77777777" w:rsidR="002F794C" w:rsidRDefault="002F794C" w:rsidP="002F794C">
      <w:pPr>
        <w:spacing w:line="360" w:lineRule="auto"/>
        <w:jc w:val="both"/>
      </w:pPr>
    </w:p>
    <w:p w14:paraId="0E860E89" w14:textId="77777777" w:rsidR="002F794C" w:rsidRDefault="002F794C" w:rsidP="002F794C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7E86759" w14:textId="77777777" w:rsidR="002F794C" w:rsidRDefault="002F794C" w:rsidP="002F794C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39D1A968" w14:textId="77777777" w:rsidR="002F794C" w:rsidRDefault="002F794C" w:rsidP="002F794C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3B5CE016" w14:textId="77777777" w:rsidR="002F794C" w:rsidRDefault="002F794C" w:rsidP="002F794C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750D75A5" w14:textId="77777777" w:rsidR="002F794C" w:rsidRDefault="002F794C" w:rsidP="002F794C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206729FD" w14:textId="59CFC47E" w:rsidR="002F794C" w:rsidRDefault="002F794C" w:rsidP="002F794C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r w:rsidR="00C815B0">
        <w:rPr>
          <w:rStyle w:val="longtext"/>
          <w:color w:val="000000"/>
        </w:rPr>
        <w:t>project.</w:t>
      </w:r>
    </w:p>
    <w:p w14:paraId="30C289E1" w14:textId="577E4D98" w:rsidR="002F794C" w:rsidRDefault="002F794C" w:rsidP="002F794C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r w:rsidR="00C815B0">
        <w:rPr>
          <w:rStyle w:val="longtext"/>
          <w:color w:val="000000"/>
        </w:rPr>
        <w:t>project.</w:t>
      </w:r>
    </w:p>
    <w:p w14:paraId="323054B5" w14:textId="6FFEABC9" w:rsidR="002F794C" w:rsidRDefault="002F794C" w:rsidP="002F794C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r w:rsidR="00C815B0">
        <w:rPr>
          <w:color w:val="000000"/>
        </w:rPr>
        <w:t>score.</w:t>
      </w:r>
    </w:p>
    <w:p w14:paraId="032E60AD" w14:textId="77777777" w:rsidR="002F794C" w:rsidRDefault="002F794C" w:rsidP="002F794C">
      <w:pPr>
        <w:spacing w:line="360" w:lineRule="auto"/>
        <w:jc w:val="both"/>
        <w:rPr>
          <w:lang w:val="id-ID"/>
        </w:rPr>
      </w:pPr>
    </w:p>
    <w:p w14:paraId="253F73D0" w14:textId="77777777" w:rsidR="002F794C" w:rsidRDefault="002F794C" w:rsidP="002F794C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E4AB76D" w14:textId="77777777" w:rsidR="002F794C" w:rsidRDefault="002F794C" w:rsidP="002F794C"/>
    <w:p w14:paraId="16D13FD1" w14:textId="24DE35EC" w:rsidR="00BC6DE8" w:rsidRPr="00A32343" w:rsidRDefault="00BC6DE8" w:rsidP="002F794C">
      <w:pPr>
        <w:spacing w:line="360" w:lineRule="auto"/>
        <w:ind w:left="720" w:hanging="720"/>
        <w:jc w:val="center"/>
      </w:pPr>
    </w:p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A7EAA" w14:textId="77777777" w:rsidR="001169E8" w:rsidRDefault="001169E8" w:rsidP="00273E4A">
      <w:r>
        <w:separator/>
      </w:r>
    </w:p>
  </w:endnote>
  <w:endnote w:type="continuationSeparator" w:id="0">
    <w:p w14:paraId="74E76F8E" w14:textId="77777777" w:rsidR="001169E8" w:rsidRDefault="001169E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97529" w14:textId="77777777" w:rsidR="001169E8" w:rsidRDefault="001169E8" w:rsidP="00273E4A">
      <w:r>
        <w:separator/>
      </w:r>
    </w:p>
  </w:footnote>
  <w:footnote w:type="continuationSeparator" w:id="0">
    <w:p w14:paraId="18D406FE" w14:textId="77777777" w:rsidR="001169E8" w:rsidRDefault="001169E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26BEC93" w:rsidR="003B45A3" w:rsidRDefault="003B45A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2CA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911991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"/>
  </w:num>
  <w:num w:numId="14">
    <w:abstractNumId w:val="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0E63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169E8"/>
    <w:rsid w:val="00122BC2"/>
    <w:rsid w:val="00126822"/>
    <w:rsid w:val="00131DAA"/>
    <w:rsid w:val="00145C2E"/>
    <w:rsid w:val="00150E94"/>
    <w:rsid w:val="00151847"/>
    <w:rsid w:val="0015698F"/>
    <w:rsid w:val="0017516B"/>
    <w:rsid w:val="00181106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794C"/>
    <w:rsid w:val="003002A2"/>
    <w:rsid w:val="00305136"/>
    <w:rsid w:val="003054E4"/>
    <w:rsid w:val="00320C87"/>
    <w:rsid w:val="00321362"/>
    <w:rsid w:val="00323347"/>
    <w:rsid w:val="003432E6"/>
    <w:rsid w:val="003439D3"/>
    <w:rsid w:val="00344CC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45A3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1D4F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2AAF"/>
    <w:rsid w:val="004A6F1F"/>
    <w:rsid w:val="004B47B5"/>
    <w:rsid w:val="004B6AFE"/>
    <w:rsid w:val="004C0F0C"/>
    <w:rsid w:val="004D176C"/>
    <w:rsid w:val="004E7352"/>
    <w:rsid w:val="00503F86"/>
    <w:rsid w:val="00520E03"/>
    <w:rsid w:val="005314B7"/>
    <w:rsid w:val="00535DA7"/>
    <w:rsid w:val="005447D7"/>
    <w:rsid w:val="0055410B"/>
    <w:rsid w:val="00556E41"/>
    <w:rsid w:val="005631B8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46F01"/>
    <w:rsid w:val="00664137"/>
    <w:rsid w:val="0067443D"/>
    <w:rsid w:val="006D36BC"/>
    <w:rsid w:val="006F4D80"/>
    <w:rsid w:val="00701ECA"/>
    <w:rsid w:val="00720962"/>
    <w:rsid w:val="0072245D"/>
    <w:rsid w:val="00733D2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23E6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15B0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4D89"/>
    <w:rsid w:val="00ED5890"/>
    <w:rsid w:val="00EF17AC"/>
    <w:rsid w:val="00F22A92"/>
    <w:rsid w:val="00F2595B"/>
    <w:rsid w:val="00F36E33"/>
    <w:rsid w:val="00F53807"/>
    <w:rsid w:val="00F61A4B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B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125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17</cp:revision>
  <dcterms:created xsi:type="dcterms:W3CDTF">2017-10-20T05:51:00Z</dcterms:created>
  <dcterms:modified xsi:type="dcterms:W3CDTF">2021-02-03T12:29:00Z</dcterms:modified>
</cp:coreProperties>
</file>